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857" w:type="pct"/>
        <w:tblInd w:w="-54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598"/>
        <w:gridCol w:w="37"/>
        <w:gridCol w:w="9290"/>
        <w:gridCol w:w="1039"/>
      </w:tblGrid>
      <w:tr w:rsidR="00692703" w:rsidRPr="00CF1A49" w14:paraId="1474118D" w14:textId="77777777" w:rsidTr="004A53C1">
        <w:trPr>
          <w:trHeight w:hRule="exact" w:val="1682"/>
        </w:trPr>
        <w:tc>
          <w:tcPr>
            <w:tcW w:w="10964" w:type="dxa"/>
            <w:gridSpan w:val="4"/>
            <w:tcMar>
              <w:top w:w="0" w:type="dxa"/>
              <w:bottom w:w="0" w:type="dxa"/>
            </w:tcMar>
          </w:tcPr>
          <w:p w14:paraId="6A8625CC" w14:textId="6BE57450" w:rsidR="00692703" w:rsidRPr="00CF1A49" w:rsidRDefault="004A53C1" w:rsidP="00913946">
            <w:pPr>
              <w:pStyle w:val="Title"/>
            </w:pPr>
            <w:r>
              <w:t>Gopal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Menon</w:t>
            </w:r>
          </w:p>
          <w:p w14:paraId="3764E5F1" w14:textId="00A930A0" w:rsidR="00692703" w:rsidRPr="00CF1A49" w:rsidRDefault="004A53C1" w:rsidP="00913946">
            <w:pPr>
              <w:pStyle w:val="ContactInfo"/>
              <w:contextualSpacing w:val="0"/>
            </w:pPr>
            <w:r>
              <w:t>10269 Locust Ridge Ct</w:t>
            </w:r>
            <w:r w:rsidR="00BE77A7">
              <w:t>.</w:t>
            </w:r>
            <w:r>
              <w:t>, South Jordan, UT 84009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378308619AF46079DF703E983EFC0E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(801) 597-3975</w:t>
            </w:r>
          </w:p>
          <w:p w14:paraId="34D6186E" w14:textId="386D1D58" w:rsidR="00692703" w:rsidRPr="00CF1A49" w:rsidRDefault="004A53C1" w:rsidP="00913946">
            <w:pPr>
              <w:pStyle w:val="ContactInfoEmphasis"/>
              <w:contextualSpacing w:val="0"/>
            </w:pPr>
            <w:r>
              <w:t>gopal.mnn@gmail.com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110A916263AE4E25A78B3E28B5E82BD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10" w:history="1">
              <w:r w:rsidRPr="004A53C1">
                <w:rPr>
                  <w:b w:val="0"/>
                  <w:color w:val="0000FF"/>
                  <w:u w:val="single"/>
                </w:rPr>
                <w:t>https://www.linkedin.com/in/gopal-menon-utah/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111F72C272C648BE8F84A5E2CC2BA48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11" w:history="1">
              <w:r w:rsidRPr="004A53C1">
                <w:rPr>
                  <w:b w:val="0"/>
                  <w:color w:val="0000FF"/>
                  <w:u w:val="single"/>
                </w:rPr>
                <w:t>https://github.com/gopalmenon</w:t>
              </w:r>
            </w:hyperlink>
          </w:p>
        </w:tc>
      </w:tr>
      <w:tr w:rsidR="005579C9" w:rsidRPr="00CF1A49" w14:paraId="69D76A5D" w14:textId="77777777" w:rsidTr="004A53C1">
        <w:trPr>
          <w:gridBefore w:val="1"/>
          <w:wBefore w:w="598" w:type="dxa"/>
          <w:trHeight w:hRule="exact" w:val="269"/>
        </w:trPr>
        <w:tc>
          <w:tcPr>
            <w:tcW w:w="10366" w:type="dxa"/>
            <w:gridSpan w:val="3"/>
            <w:tcMar>
              <w:top w:w="0" w:type="dxa"/>
              <w:bottom w:w="0" w:type="dxa"/>
            </w:tcMar>
          </w:tcPr>
          <w:p w14:paraId="43D1FCAE" w14:textId="77777777" w:rsidR="005579C9" w:rsidRDefault="005579C9" w:rsidP="005579C9"/>
        </w:tc>
      </w:tr>
      <w:tr w:rsidR="005579C9" w:rsidRPr="00CF1A49" w14:paraId="727BBD44" w14:textId="77777777" w:rsidTr="004A53C1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  <w:tblLook w:val="0620" w:firstRow="1" w:lastRow="0" w:firstColumn="0" w:lastColumn="0" w:noHBand="1" w:noVBand="1"/>
        </w:tblPrEx>
        <w:trPr>
          <w:gridBefore w:val="2"/>
          <w:gridAfter w:val="1"/>
          <w:wBefore w:w="635" w:type="dxa"/>
          <w:wAfter w:w="1039" w:type="dxa"/>
          <w:trHeight w:val="8914"/>
        </w:trPr>
        <w:tc>
          <w:tcPr>
            <w:tcW w:w="9290" w:type="dxa"/>
          </w:tcPr>
          <w:p w14:paraId="29CB88AC" w14:textId="693610EB" w:rsidR="00AF64D0" w:rsidRDefault="004A53C1" w:rsidP="00AE7C16">
            <w:r>
              <w:t xml:space="preserve">I am a Java developer with 20 years of </w:t>
            </w:r>
            <w:r w:rsidR="00AE7C16">
              <w:t xml:space="preserve">experience in developing healthcare and manufacturing web applications. </w:t>
            </w:r>
            <w:r w:rsidR="00AF64D0">
              <w:br/>
            </w:r>
          </w:p>
          <w:p w14:paraId="73F402AD" w14:textId="77777777" w:rsidR="00AF64D0" w:rsidRDefault="00AE7C16" w:rsidP="00AF64D0">
            <w:pPr>
              <w:pStyle w:val="ListParagraph"/>
              <w:numPr>
                <w:ilvl w:val="0"/>
                <w:numId w:val="14"/>
              </w:numPr>
            </w:pPr>
            <w:r>
              <w:t>I work in an agile team and am responsible for developing functionality, automated unit tests, fixing defects, story point estimation and merging source code into production.</w:t>
            </w:r>
          </w:p>
          <w:p w14:paraId="1D906EEC" w14:textId="77777777" w:rsidR="00AF64D0" w:rsidRDefault="00AE7C16" w:rsidP="00AF64D0">
            <w:pPr>
              <w:pStyle w:val="ListParagraph"/>
              <w:numPr>
                <w:ilvl w:val="0"/>
                <w:numId w:val="14"/>
              </w:numPr>
            </w:pPr>
            <w:r>
              <w:t xml:space="preserve">like to write code that performs well, is easy to maintain and can help in troubleshooting when things go wrong. </w:t>
            </w:r>
          </w:p>
          <w:p w14:paraId="7D2AACDA" w14:textId="77777777" w:rsidR="00AF64D0" w:rsidRDefault="00AE7C16" w:rsidP="00AF64D0">
            <w:pPr>
              <w:pStyle w:val="ListParagraph"/>
              <w:numPr>
                <w:ilvl w:val="0"/>
                <w:numId w:val="14"/>
              </w:numPr>
            </w:pPr>
            <w:r>
              <w:t>use solution modeling techniques to convey requirements and design to stake holders and other team members so that everyone is in sync with the design or proposed solution</w:t>
            </w:r>
            <w:r w:rsidR="006866DA">
              <w:t xml:space="preserve">. </w:t>
            </w:r>
          </w:p>
          <w:p w14:paraId="04EE1DA8" w14:textId="77777777" w:rsidR="00AF64D0" w:rsidRDefault="00AE7C16" w:rsidP="00AF64D0">
            <w:pPr>
              <w:pStyle w:val="ListParagraph"/>
              <w:numPr>
                <w:ilvl w:val="0"/>
                <w:numId w:val="14"/>
              </w:numPr>
            </w:pPr>
            <w:r>
              <w:t xml:space="preserve">am happiest when I am writing code. </w:t>
            </w:r>
          </w:p>
          <w:p w14:paraId="3E32D5C7" w14:textId="77777777" w:rsidR="00AF64D0" w:rsidRDefault="00AE7C16" w:rsidP="00AF64D0">
            <w:pPr>
              <w:pStyle w:val="ListParagraph"/>
              <w:numPr>
                <w:ilvl w:val="0"/>
                <w:numId w:val="14"/>
              </w:numPr>
            </w:pPr>
            <w:r>
              <w:t xml:space="preserve">am a keen learner and am interested in learning new algorithms and programming languages. </w:t>
            </w:r>
          </w:p>
          <w:p w14:paraId="3B9F68A8" w14:textId="77777777" w:rsidR="00AF64D0" w:rsidRDefault="00AE7C16" w:rsidP="00AF64D0">
            <w:pPr>
              <w:pStyle w:val="ListParagraph"/>
              <w:numPr>
                <w:ilvl w:val="0"/>
                <w:numId w:val="14"/>
              </w:numPr>
            </w:pPr>
            <w:r>
              <w:t xml:space="preserve">recently went back to school and did two </w:t>
            </w:r>
            <w:r w:rsidR="006866DA">
              <w:t>master’s</w:t>
            </w:r>
            <w:r>
              <w:t xml:space="preserve"> degrees and a graduate level certificate. </w:t>
            </w:r>
          </w:p>
          <w:p w14:paraId="3F598E9E" w14:textId="5F072465" w:rsidR="005579C9" w:rsidRPr="005579C9" w:rsidRDefault="00AE7C16" w:rsidP="00AF64D0">
            <w:pPr>
              <w:pStyle w:val="ListParagraph"/>
              <w:numPr>
                <w:ilvl w:val="0"/>
                <w:numId w:val="14"/>
              </w:numPr>
            </w:pPr>
            <w:r>
              <w:t xml:space="preserve">am confident that I can pick up any specific language or platform skills that I would need for doing my job and I feel that I would be a perfect fit at </w:t>
            </w:r>
            <w:r w:rsidR="00D52C45">
              <w:t>Verisk</w:t>
            </w:r>
            <w:r>
              <w:t>.</w:t>
            </w:r>
            <w:bookmarkStart w:id="0" w:name="_GoBack"/>
            <w:bookmarkEnd w:id="0"/>
          </w:p>
          <w:p w14:paraId="3650D46C" w14:textId="77777777" w:rsidR="005579C9" w:rsidRDefault="005579C9" w:rsidP="005579C9"/>
          <w:p w14:paraId="03288FA4" w14:textId="6B41210A" w:rsidR="005579C9" w:rsidRDefault="006866DA" w:rsidP="006866DA">
            <w:r>
              <w:t xml:space="preserve">I would very much like to be considered for the position of a Senior Software Engineer. </w:t>
            </w:r>
          </w:p>
          <w:p w14:paraId="461B3CAD" w14:textId="77777777" w:rsidR="005579C9" w:rsidRPr="00BF09B3" w:rsidRDefault="005579C9" w:rsidP="005579C9"/>
          <w:p w14:paraId="4A575396" w14:textId="77777777" w:rsidR="005579C9" w:rsidRDefault="006866DA" w:rsidP="005579C9">
            <w:r>
              <w:t>Sincerely,</w:t>
            </w:r>
          </w:p>
          <w:p w14:paraId="77A0502C" w14:textId="77777777" w:rsidR="006866DA" w:rsidRDefault="006866DA" w:rsidP="005579C9"/>
          <w:p w14:paraId="2524090B" w14:textId="47BF8D4C" w:rsidR="006866DA" w:rsidRPr="00CF1A49" w:rsidRDefault="006866DA" w:rsidP="005579C9">
            <w:r>
              <w:t>Gopal Menon.</w:t>
            </w:r>
          </w:p>
        </w:tc>
      </w:tr>
    </w:tbl>
    <w:p w14:paraId="1018C47B" w14:textId="77777777" w:rsidR="00B51D1B" w:rsidRPr="006E1507" w:rsidRDefault="00B51D1B" w:rsidP="005579C9"/>
    <w:sectPr w:rsidR="00B51D1B" w:rsidRPr="006E150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C27D0" w14:textId="77777777" w:rsidR="00810AFD" w:rsidRDefault="00810AFD" w:rsidP="0068194B">
      <w:r>
        <w:separator/>
      </w:r>
    </w:p>
    <w:p w14:paraId="5F403040" w14:textId="77777777" w:rsidR="00810AFD" w:rsidRDefault="00810AFD"/>
    <w:p w14:paraId="3C87F159" w14:textId="77777777" w:rsidR="00810AFD" w:rsidRDefault="00810AFD"/>
  </w:endnote>
  <w:endnote w:type="continuationSeparator" w:id="0">
    <w:p w14:paraId="0A8B0536" w14:textId="77777777" w:rsidR="00810AFD" w:rsidRDefault="00810AFD" w:rsidP="0068194B">
      <w:r>
        <w:continuationSeparator/>
      </w:r>
    </w:p>
    <w:p w14:paraId="1253950E" w14:textId="77777777" w:rsidR="00810AFD" w:rsidRDefault="00810AFD"/>
    <w:p w14:paraId="2B89E28C" w14:textId="77777777" w:rsidR="00810AFD" w:rsidRDefault="00810A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21D53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80530" w14:textId="77777777" w:rsidR="00810AFD" w:rsidRDefault="00810AFD" w:rsidP="0068194B">
      <w:r>
        <w:separator/>
      </w:r>
    </w:p>
    <w:p w14:paraId="197BCE45" w14:textId="77777777" w:rsidR="00810AFD" w:rsidRDefault="00810AFD"/>
    <w:p w14:paraId="3DA4D9A6" w14:textId="77777777" w:rsidR="00810AFD" w:rsidRDefault="00810AFD"/>
  </w:footnote>
  <w:footnote w:type="continuationSeparator" w:id="0">
    <w:p w14:paraId="13766B13" w14:textId="77777777" w:rsidR="00810AFD" w:rsidRDefault="00810AFD" w:rsidP="0068194B">
      <w:r>
        <w:continuationSeparator/>
      </w:r>
    </w:p>
    <w:p w14:paraId="40F663BC" w14:textId="77777777" w:rsidR="00810AFD" w:rsidRDefault="00810AFD"/>
    <w:p w14:paraId="475D071A" w14:textId="77777777" w:rsidR="00810AFD" w:rsidRDefault="00810A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CCBD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5C80677" wp14:editId="25ACD36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C398C12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463C81"/>
    <w:multiLevelType w:val="hybridMultilevel"/>
    <w:tmpl w:val="D3DA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C1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A53C1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866DA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0AFD"/>
    <w:rsid w:val="00816628"/>
    <w:rsid w:val="00834955"/>
    <w:rsid w:val="00855B59"/>
    <w:rsid w:val="00860461"/>
    <w:rsid w:val="0086487C"/>
    <w:rsid w:val="00870B20"/>
    <w:rsid w:val="008829F8"/>
    <w:rsid w:val="00885897"/>
    <w:rsid w:val="0088725C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E7C16"/>
    <w:rsid w:val="00AF64D0"/>
    <w:rsid w:val="00B10EBE"/>
    <w:rsid w:val="00B236F1"/>
    <w:rsid w:val="00B2627F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E77A7"/>
    <w:rsid w:val="00BF61AC"/>
    <w:rsid w:val="00C47FA6"/>
    <w:rsid w:val="00C57FC6"/>
    <w:rsid w:val="00C66A7D"/>
    <w:rsid w:val="00C779DA"/>
    <w:rsid w:val="00C814F7"/>
    <w:rsid w:val="00C96012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2C45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70E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opalmenon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gopal-menon-utah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enon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78308619AF46079DF703E983EFC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11218-745C-4F0F-8140-E25FDAD88800}"/>
      </w:docPartPr>
      <w:docPartBody>
        <w:p w:rsidR="00E35066" w:rsidRDefault="00224A98">
          <w:pPr>
            <w:pStyle w:val="5378308619AF46079DF703E983EFC0E6"/>
          </w:pPr>
          <w:r w:rsidRPr="00CF1A49">
            <w:t>·</w:t>
          </w:r>
        </w:p>
      </w:docPartBody>
    </w:docPart>
    <w:docPart>
      <w:docPartPr>
        <w:name w:val="110A916263AE4E25A78B3E28B5E82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777C1-ACAB-4FFD-8BE7-AE39E788A2F6}"/>
      </w:docPartPr>
      <w:docPartBody>
        <w:p w:rsidR="00E35066" w:rsidRDefault="00224A98">
          <w:pPr>
            <w:pStyle w:val="110A916263AE4E25A78B3E28B5E82BDB"/>
          </w:pPr>
          <w:r w:rsidRPr="00CF1A49">
            <w:t>·</w:t>
          </w:r>
        </w:p>
      </w:docPartBody>
    </w:docPart>
    <w:docPart>
      <w:docPartPr>
        <w:name w:val="111F72C272C648BE8F84A5E2CC2BA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6280A-43F9-4BD0-8804-F606EF4B7832}"/>
      </w:docPartPr>
      <w:docPartBody>
        <w:p w:rsidR="00E35066" w:rsidRDefault="00224A98">
          <w:pPr>
            <w:pStyle w:val="111F72C272C648BE8F84A5E2CC2BA484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98"/>
    <w:rsid w:val="00224A98"/>
    <w:rsid w:val="005279CA"/>
    <w:rsid w:val="00A4047F"/>
    <w:rsid w:val="00C41584"/>
    <w:rsid w:val="00E3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4190FBD36F41B38C2D77D9DF5779FB">
    <w:name w:val="034190FBD36F41B38C2D77D9DF5779F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3C55D1DD972493CA1A58BEE92105BD1">
    <w:name w:val="F3C55D1DD972493CA1A58BEE92105BD1"/>
  </w:style>
  <w:style w:type="paragraph" w:customStyle="1" w:styleId="8339AFFF8C7645BCAF06674402DE06BB">
    <w:name w:val="8339AFFF8C7645BCAF06674402DE06BB"/>
  </w:style>
  <w:style w:type="paragraph" w:customStyle="1" w:styleId="5378308619AF46079DF703E983EFC0E6">
    <w:name w:val="5378308619AF46079DF703E983EFC0E6"/>
  </w:style>
  <w:style w:type="paragraph" w:customStyle="1" w:styleId="48378C28B12B4528A5266F5C269202E9">
    <w:name w:val="48378C28B12B4528A5266F5C269202E9"/>
  </w:style>
  <w:style w:type="paragraph" w:customStyle="1" w:styleId="6EB56FEE064349079C1AF237324E659B">
    <w:name w:val="6EB56FEE064349079C1AF237324E659B"/>
  </w:style>
  <w:style w:type="paragraph" w:customStyle="1" w:styleId="110A916263AE4E25A78B3E28B5E82BDB">
    <w:name w:val="110A916263AE4E25A78B3E28B5E82BDB"/>
  </w:style>
  <w:style w:type="paragraph" w:customStyle="1" w:styleId="DEFA8454DF4544B3AD2B06EE34009ADC">
    <w:name w:val="DEFA8454DF4544B3AD2B06EE34009ADC"/>
  </w:style>
  <w:style w:type="paragraph" w:customStyle="1" w:styleId="111F72C272C648BE8F84A5E2CC2BA484">
    <w:name w:val="111F72C272C648BE8F84A5E2CC2BA484"/>
  </w:style>
  <w:style w:type="paragraph" w:customStyle="1" w:styleId="8A7ED2D5884148D89A126D7A4248A25A">
    <w:name w:val="8A7ED2D5884148D89A126D7A4248A25A"/>
  </w:style>
  <w:style w:type="paragraph" w:customStyle="1" w:styleId="72009A1BBBDE4763A5C1007946C9C6E5">
    <w:name w:val="72009A1BBBDE4763A5C1007946C9C6E5"/>
  </w:style>
  <w:style w:type="paragraph" w:customStyle="1" w:styleId="17EE423E3BE847CEA90EFE4CFBB82A2D">
    <w:name w:val="17EE423E3BE847CEA90EFE4CFBB82A2D"/>
  </w:style>
  <w:style w:type="paragraph" w:customStyle="1" w:styleId="FE230C3516394EDE9E335ED4C8164688">
    <w:name w:val="FE230C3516394EDE9E335ED4C8164688"/>
  </w:style>
  <w:style w:type="paragraph" w:customStyle="1" w:styleId="155EB1E3B9394F23AAE2B702A28270AD">
    <w:name w:val="155EB1E3B9394F23AAE2B702A28270AD"/>
  </w:style>
  <w:style w:type="paragraph" w:customStyle="1" w:styleId="6B6300ABFE454691AE76DBC70309EFCA">
    <w:name w:val="6B6300ABFE454691AE76DBC70309EFCA"/>
  </w:style>
  <w:style w:type="paragraph" w:customStyle="1" w:styleId="E68B67DF7D584F36BC76F7B1349972E8">
    <w:name w:val="E68B67DF7D584F36BC76F7B1349972E8"/>
  </w:style>
  <w:style w:type="paragraph" w:customStyle="1" w:styleId="64420A759D9242E28407DFC873D35F9F">
    <w:name w:val="64420A759D9242E28407DFC873D35F9F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B974A77DE8F740809F0346A927BF9317">
    <w:name w:val="B974A77DE8F740809F0346A927BF9317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D4FFA5101E6044BB91F6694F35842ABD">
    <w:name w:val="D4FFA5101E6044BB91F6694F35842ABD"/>
  </w:style>
  <w:style w:type="paragraph" w:customStyle="1" w:styleId="E60BF513D7584ACFAC9137A7350F9E25">
    <w:name w:val="E60BF513D7584ACFAC9137A7350F9E25"/>
  </w:style>
  <w:style w:type="paragraph" w:customStyle="1" w:styleId="25638D9E3AF94107B83DB891FB005922">
    <w:name w:val="25638D9E3AF94107B83DB891FB0059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letter.dotx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2020-06-03T16:24:00Z</dcterms:created>
  <dcterms:modified xsi:type="dcterms:W3CDTF">2020-06-03T18:41:00Z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